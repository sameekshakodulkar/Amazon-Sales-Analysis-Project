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6A25B" w14:textId="77777777" w:rsidR="00256F52" w:rsidRDefault="00000000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Module Wise Questions</w:t>
      </w:r>
    </w:p>
    <w:p w14:paraId="040F6D88" w14:textId="77777777" w:rsidR="00256F52" w:rsidRDefault="00000000">
      <w:pPr>
        <w:rPr>
          <w:b/>
          <w:bCs/>
        </w:rPr>
      </w:pPr>
      <w:r>
        <w:rPr>
          <w:b/>
          <w:bCs/>
        </w:rPr>
        <w:t>1. Sales Performance Questions</w:t>
      </w:r>
    </w:p>
    <w:p w14:paraId="5EE9A03E" w14:textId="77777777" w:rsidR="00256F52" w:rsidRDefault="00000000">
      <w:pPr>
        <w:numPr>
          <w:ilvl w:val="0"/>
          <w:numId w:val="1"/>
        </w:numPr>
      </w:pPr>
      <w:r>
        <w:rPr>
          <w:b/>
          <w:bCs/>
        </w:rPr>
        <w:t>Which products are our bestsellers, and which are underperforming?</w:t>
      </w:r>
    </w:p>
    <w:p w14:paraId="43B56050" w14:textId="77777777" w:rsidR="00256F52" w:rsidRDefault="00000000">
      <w:pPr>
        <w:numPr>
          <w:ilvl w:val="0"/>
          <w:numId w:val="1"/>
        </w:numPr>
      </w:pPr>
      <w:r>
        <w:rPr>
          <w:b/>
          <w:bCs/>
        </w:rPr>
        <w:t>What are the monthly/quarterly/yearly sales trends?</w:t>
      </w:r>
      <w:r>
        <w:t xml:space="preserve"> (Is there seasonality?)</w:t>
      </w:r>
    </w:p>
    <w:p w14:paraId="203CA539" w14:textId="77777777" w:rsidR="00256F52" w:rsidRDefault="00000000">
      <w:pPr>
        <w:numPr>
          <w:ilvl w:val="0"/>
          <w:numId w:val="1"/>
        </w:numPr>
      </w:pPr>
      <w:r>
        <w:rPr>
          <w:b/>
          <w:bCs/>
        </w:rPr>
        <w:t>How close are we to our sales targets?</w:t>
      </w:r>
      <w:r>
        <w:t xml:space="preserve"> And what factors are impacting our success (or lack thereof)?</w:t>
      </w:r>
    </w:p>
    <w:p w14:paraId="519B2C1C" w14:textId="77777777" w:rsidR="00256F52" w:rsidRDefault="00000000">
      <w:pPr>
        <w:rPr>
          <w:b/>
          <w:bCs/>
        </w:rPr>
      </w:pPr>
      <w:r>
        <w:rPr>
          <w:b/>
          <w:bCs/>
        </w:rPr>
        <w:t>2. Customer Behaviour Questions</w:t>
      </w:r>
    </w:p>
    <w:p w14:paraId="48F8150C" w14:textId="77777777" w:rsidR="00256F52" w:rsidRDefault="00000000">
      <w:pPr>
        <w:numPr>
          <w:ilvl w:val="0"/>
          <w:numId w:val="2"/>
        </w:numPr>
      </w:pPr>
      <w:r>
        <w:rPr>
          <w:b/>
          <w:bCs/>
        </w:rPr>
        <w:t>Who are our highest-value customers?</w:t>
      </w:r>
      <w:r>
        <w:t xml:space="preserve"> (Think about segmentation based on revenue or purchase frequency.)</w:t>
      </w:r>
    </w:p>
    <w:p w14:paraId="704C5642" w14:textId="77777777" w:rsidR="00256F52" w:rsidRDefault="00000000">
      <w:pPr>
        <w:numPr>
          <w:ilvl w:val="0"/>
          <w:numId w:val="2"/>
        </w:numPr>
      </w:pPr>
      <w:r>
        <w:rPr>
          <w:b/>
          <w:bCs/>
        </w:rPr>
        <w:t>What’s the average time between purchases?</w:t>
      </w:r>
      <w:r>
        <w:t xml:space="preserve"> And are customers becoming more or less loyal?</w:t>
      </w:r>
    </w:p>
    <w:p w14:paraId="3B960735" w14:textId="77777777" w:rsidR="00256F52" w:rsidRDefault="00000000">
      <w:pPr>
        <w:numPr>
          <w:ilvl w:val="0"/>
          <w:numId w:val="2"/>
        </w:numPr>
      </w:pPr>
      <w:r>
        <w:rPr>
          <w:b/>
          <w:bCs/>
        </w:rPr>
        <w:t>Why are some customers churning?</w:t>
      </w:r>
      <w:r>
        <w:t xml:space="preserve"> Is it a certain product, service, or maybe pricing?</w:t>
      </w:r>
    </w:p>
    <w:p w14:paraId="059F3F05" w14:textId="77777777" w:rsidR="00256F52" w:rsidRDefault="00000000">
      <w:pPr>
        <w:rPr>
          <w:b/>
          <w:bCs/>
        </w:rPr>
      </w:pPr>
      <w:r>
        <w:rPr>
          <w:b/>
          <w:bCs/>
        </w:rPr>
        <w:t>3. Product-Related Questions</w:t>
      </w:r>
    </w:p>
    <w:p w14:paraId="49415039" w14:textId="77777777" w:rsidR="00256F52" w:rsidRDefault="00000000">
      <w:pPr>
        <w:numPr>
          <w:ilvl w:val="0"/>
          <w:numId w:val="3"/>
        </w:numPr>
      </w:pPr>
      <w:r>
        <w:rPr>
          <w:b/>
          <w:bCs/>
        </w:rPr>
        <w:t>What products are commonly bought together?</w:t>
      </w:r>
      <w:r>
        <w:t xml:space="preserve"> (Hello, upsell and cross-sell!)</w:t>
      </w:r>
    </w:p>
    <w:p w14:paraId="69AF7764" w14:textId="77777777" w:rsidR="00256F52" w:rsidRDefault="00000000">
      <w:pPr>
        <w:numPr>
          <w:ilvl w:val="0"/>
          <w:numId w:val="3"/>
        </w:numPr>
      </w:pPr>
      <w:r>
        <w:rPr>
          <w:b/>
          <w:bCs/>
        </w:rPr>
        <w:t>Is there a trend in product returns or complaints?</w:t>
      </w:r>
      <w:r>
        <w:t xml:space="preserve"> If so, are they focused on specific products?</w:t>
      </w:r>
    </w:p>
    <w:p w14:paraId="0B842B9F" w14:textId="77777777" w:rsidR="00256F52" w:rsidRDefault="00000000">
      <w:pPr>
        <w:numPr>
          <w:ilvl w:val="0"/>
          <w:numId w:val="3"/>
        </w:numPr>
      </w:pPr>
      <w:r>
        <w:rPr>
          <w:b/>
          <w:bCs/>
        </w:rPr>
        <w:t>How is each product priced compared to similar items from competitors?</w:t>
      </w:r>
    </w:p>
    <w:p w14:paraId="688A22A4" w14:textId="77777777" w:rsidR="00256F52" w:rsidRDefault="00000000">
      <w:pPr>
        <w:rPr>
          <w:b/>
          <w:bCs/>
        </w:rPr>
      </w:pPr>
      <w:r>
        <w:rPr>
          <w:b/>
          <w:bCs/>
        </w:rPr>
        <w:t>4. Sales Channel Analysis</w:t>
      </w:r>
    </w:p>
    <w:p w14:paraId="165FCA0B" w14:textId="77777777" w:rsidR="00256F52" w:rsidRDefault="00000000">
      <w:pPr>
        <w:numPr>
          <w:ilvl w:val="0"/>
          <w:numId w:val="4"/>
        </w:numPr>
      </w:pPr>
      <w:r>
        <w:rPr>
          <w:b/>
          <w:bCs/>
        </w:rPr>
        <w:t>Which channels are bringing in the most sales?</w:t>
      </w:r>
      <w:r>
        <w:t xml:space="preserve"> (Online, physical stores, etc.)</w:t>
      </w:r>
    </w:p>
    <w:p w14:paraId="73D6C104" w14:textId="77777777" w:rsidR="00256F52" w:rsidRDefault="00000000">
      <w:pPr>
        <w:numPr>
          <w:ilvl w:val="0"/>
          <w:numId w:val="4"/>
        </w:numPr>
      </w:pPr>
      <w:r>
        <w:rPr>
          <w:b/>
          <w:bCs/>
        </w:rPr>
        <w:t>How does customer acquisition cost compare across channels?</w:t>
      </w:r>
      <w:r>
        <w:t xml:space="preserve"> Where’s the biggest bang for our buck?</w:t>
      </w:r>
    </w:p>
    <w:p w14:paraId="10B79910" w14:textId="77777777" w:rsidR="00256F52" w:rsidRDefault="00000000">
      <w:pPr>
        <w:numPr>
          <w:ilvl w:val="0"/>
          <w:numId w:val="4"/>
        </w:numPr>
      </w:pPr>
      <w:r>
        <w:rPr>
          <w:b/>
          <w:bCs/>
        </w:rPr>
        <w:t>What’s the conversion rate in each channel?</w:t>
      </w:r>
      <w:r>
        <w:t xml:space="preserve"> And does that rate differ by product or customer segment?</w:t>
      </w:r>
    </w:p>
    <w:p w14:paraId="6E77AFC9" w14:textId="77777777" w:rsidR="00256F52" w:rsidRDefault="00000000">
      <w:pPr>
        <w:rPr>
          <w:b/>
          <w:bCs/>
        </w:rPr>
      </w:pPr>
      <w:r>
        <w:rPr>
          <w:b/>
          <w:bCs/>
        </w:rPr>
        <w:t>5. Marketing and Campaign Performance</w:t>
      </w:r>
    </w:p>
    <w:p w14:paraId="009F9BF9" w14:textId="77777777" w:rsidR="00256F52" w:rsidRDefault="00000000">
      <w:pPr>
        <w:numPr>
          <w:ilvl w:val="0"/>
          <w:numId w:val="5"/>
        </w:numPr>
      </w:pPr>
      <w:r>
        <w:rPr>
          <w:b/>
          <w:bCs/>
        </w:rPr>
        <w:t>Which campaigns or promotions are most effective at driving sales?</w:t>
      </w:r>
    </w:p>
    <w:p w14:paraId="062F4CF1" w14:textId="77777777" w:rsidR="00256F52" w:rsidRDefault="00000000">
      <w:pPr>
        <w:numPr>
          <w:ilvl w:val="0"/>
          <w:numId w:val="5"/>
        </w:numPr>
      </w:pPr>
      <w:r>
        <w:rPr>
          <w:b/>
          <w:bCs/>
        </w:rPr>
        <w:t>What’s the return on investment (ROI) for our marketing efforts?</w:t>
      </w:r>
      <w:r>
        <w:t xml:space="preserve"> Which channels have the best ROI?</w:t>
      </w:r>
    </w:p>
    <w:p w14:paraId="5FA776D7" w14:textId="77777777" w:rsidR="00256F52" w:rsidRDefault="00000000">
      <w:pPr>
        <w:numPr>
          <w:ilvl w:val="0"/>
          <w:numId w:val="5"/>
        </w:numPr>
      </w:pPr>
      <w:r>
        <w:rPr>
          <w:b/>
          <w:bCs/>
        </w:rPr>
        <w:t>How much of our sales come from new vs. returning customers?</w:t>
      </w:r>
    </w:p>
    <w:p w14:paraId="368711C5" w14:textId="77777777" w:rsidR="00256F52" w:rsidRDefault="00000000">
      <w:pPr>
        <w:rPr>
          <w:b/>
          <w:bCs/>
        </w:rPr>
      </w:pPr>
      <w:r>
        <w:rPr>
          <w:b/>
          <w:bCs/>
        </w:rPr>
        <w:t>6. Forecasting and Planning</w:t>
      </w:r>
    </w:p>
    <w:p w14:paraId="76C19039" w14:textId="77777777" w:rsidR="00256F52" w:rsidRDefault="00000000">
      <w:pPr>
        <w:numPr>
          <w:ilvl w:val="0"/>
          <w:numId w:val="6"/>
        </w:numPr>
      </w:pPr>
      <w:r>
        <w:rPr>
          <w:b/>
          <w:bCs/>
        </w:rPr>
        <w:t>Can we predict future sales based on past performance?</w:t>
      </w:r>
    </w:p>
    <w:p w14:paraId="7AC6DCDB" w14:textId="77777777" w:rsidR="00256F52" w:rsidRDefault="00000000">
      <w:pPr>
        <w:numPr>
          <w:ilvl w:val="0"/>
          <w:numId w:val="6"/>
        </w:numPr>
      </w:pPr>
      <w:r>
        <w:rPr>
          <w:b/>
          <w:bCs/>
        </w:rPr>
        <w:t>What inventory levels should we maintain for high-demand items?</w:t>
      </w:r>
    </w:p>
    <w:p w14:paraId="3A13AB08" w14:textId="77777777" w:rsidR="00256F52" w:rsidRDefault="00000000">
      <w:pPr>
        <w:numPr>
          <w:ilvl w:val="0"/>
          <w:numId w:val="6"/>
        </w:numPr>
      </w:pPr>
      <w:r>
        <w:rPr>
          <w:b/>
          <w:bCs/>
        </w:rPr>
        <w:t>How might external factors (like seasonality, economic changes) affect future sales?</w:t>
      </w:r>
    </w:p>
    <w:p w14:paraId="1F9513EC" w14:textId="77777777" w:rsidR="00256F52" w:rsidRDefault="00000000">
      <w:pPr>
        <w:rPr>
          <w:b/>
          <w:bCs/>
        </w:rPr>
      </w:pPr>
      <w:r>
        <w:rPr>
          <w:b/>
          <w:bCs/>
        </w:rPr>
        <w:t>7. Sales Efficiency</w:t>
      </w:r>
    </w:p>
    <w:p w14:paraId="3529F92F" w14:textId="77777777" w:rsidR="00256F52" w:rsidRDefault="00000000">
      <w:pPr>
        <w:numPr>
          <w:ilvl w:val="0"/>
          <w:numId w:val="7"/>
        </w:numPr>
      </w:pPr>
      <w:r>
        <w:rPr>
          <w:b/>
          <w:bCs/>
        </w:rPr>
        <w:lastRenderedPageBreak/>
        <w:t>What is the average sales cycle length?</w:t>
      </w:r>
      <w:r>
        <w:t xml:space="preserve"> And are there stages where deals commonly stall?</w:t>
      </w:r>
    </w:p>
    <w:p w14:paraId="26495F9C" w14:textId="77777777" w:rsidR="00256F52" w:rsidRDefault="00000000">
      <w:pPr>
        <w:numPr>
          <w:ilvl w:val="0"/>
          <w:numId w:val="7"/>
        </w:numPr>
      </w:pPr>
      <w:r>
        <w:rPr>
          <w:b/>
          <w:bCs/>
        </w:rPr>
        <w:t>Are certain sales reps or teams outperforming others?</w:t>
      </w:r>
      <w:r>
        <w:t xml:space="preserve"> If so, why? (Consider training needs!)</w:t>
      </w:r>
    </w:p>
    <w:p w14:paraId="67E5ADD9" w14:textId="77777777" w:rsidR="00256F52" w:rsidRDefault="00000000">
      <w:pPr>
        <w:numPr>
          <w:ilvl w:val="0"/>
          <w:numId w:val="7"/>
        </w:numPr>
      </w:pPr>
      <w:r>
        <w:rPr>
          <w:b/>
          <w:bCs/>
        </w:rPr>
        <w:t>What’s the cost per sale across products or customer segments?</w:t>
      </w:r>
    </w:p>
    <w:p w14:paraId="714B574A" w14:textId="77777777" w:rsidR="00256F52" w:rsidRDefault="00256F52"/>
    <w:sectPr w:rsidR="00256F52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291A1" w14:textId="77777777" w:rsidR="00EB2681" w:rsidRDefault="00EB2681">
      <w:pPr>
        <w:spacing w:after="0" w:line="240" w:lineRule="auto"/>
      </w:pPr>
      <w:r>
        <w:separator/>
      </w:r>
    </w:p>
  </w:endnote>
  <w:endnote w:type="continuationSeparator" w:id="0">
    <w:p w14:paraId="60456E88" w14:textId="77777777" w:rsidR="00EB2681" w:rsidRDefault="00EB2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EA41C" w14:textId="77777777" w:rsidR="00EB2681" w:rsidRDefault="00EB268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50CA60F" w14:textId="77777777" w:rsidR="00EB2681" w:rsidRDefault="00EB2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E6D06"/>
    <w:multiLevelType w:val="multilevel"/>
    <w:tmpl w:val="A9664D0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35EF42B7"/>
    <w:multiLevelType w:val="multilevel"/>
    <w:tmpl w:val="6AE09ED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3E841C09"/>
    <w:multiLevelType w:val="multilevel"/>
    <w:tmpl w:val="75A6DBE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485D6598"/>
    <w:multiLevelType w:val="multilevel"/>
    <w:tmpl w:val="9792643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589B0B73"/>
    <w:multiLevelType w:val="multilevel"/>
    <w:tmpl w:val="FB081EC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5EAC2C23"/>
    <w:multiLevelType w:val="multilevel"/>
    <w:tmpl w:val="089E13D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63AE5AD9"/>
    <w:multiLevelType w:val="multilevel"/>
    <w:tmpl w:val="E11C90F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495607431">
    <w:abstractNumId w:val="5"/>
  </w:num>
  <w:num w:numId="2" w16cid:durableId="1984311154">
    <w:abstractNumId w:val="0"/>
  </w:num>
  <w:num w:numId="3" w16cid:durableId="1887378079">
    <w:abstractNumId w:val="1"/>
  </w:num>
  <w:num w:numId="4" w16cid:durableId="1818761861">
    <w:abstractNumId w:val="4"/>
  </w:num>
  <w:num w:numId="5" w16cid:durableId="1981764893">
    <w:abstractNumId w:val="3"/>
  </w:num>
  <w:num w:numId="6" w16cid:durableId="1373654954">
    <w:abstractNumId w:val="6"/>
  </w:num>
  <w:num w:numId="7" w16cid:durableId="1493989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56F52"/>
    <w:rsid w:val="00256F52"/>
    <w:rsid w:val="003E111B"/>
    <w:rsid w:val="00E14EDC"/>
    <w:rsid w:val="00EB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972F"/>
  <w15:docId w15:val="{F3E42EA6-5C42-41C9-AA8E-57B33937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en-150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Kodulkar</dc:creator>
  <dc:description/>
  <cp:lastModifiedBy>Sameeksha Kodulkar</cp:lastModifiedBy>
  <cp:revision>2</cp:revision>
  <dcterms:created xsi:type="dcterms:W3CDTF">2024-10-29T21:03:00Z</dcterms:created>
  <dcterms:modified xsi:type="dcterms:W3CDTF">2024-10-29T21:03:00Z</dcterms:modified>
</cp:coreProperties>
</file>